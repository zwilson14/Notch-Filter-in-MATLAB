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0F5" w:rsidRDefault="005C60F5"/>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F33E4" w:rsidRDefault="008219DB" w:rsidP="008219DB">
      <w:pPr>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b/>
          <w:bCs/>
          <w:color w:val="000000"/>
          <w:sz w:val="28"/>
          <w:szCs w:val="24"/>
        </w:rPr>
        <w:t>Final Project</w:t>
      </w:r>
    </w:p>
    <w:p w:rsidR="008219DB" w:rsidRPr="00E81748" w:rsidRDefault="008219DB" w:rsidP="008219DB">
      <w:pPr>
        <w:pBdr>
          <w:bottom w:val="single" w:sz="4" w:space="3" w:color="auto"/>
        </w:pBdr>
        <w:tabs>
          <w:tab w:val="right" w:pos="6480"/>
        </w:tabs>
        <w:jc w:val="center"/>
        <w:rPr>
          <w:rFonts w:ascii="Arial" w:hAnsi="Arial"/>
          <w:b/>
          <w:color w:val="000000"/>
          <w:sz w:val="28"/>
        </w:rPr>
      </w:pPr>
      <w:r>
        <w:rPr>
          <w:rFonts w:ascii="Arial" w:hAnsi="Arial"/>
          <w:b/>
          <w:color w:val="000000"/>
          <w:sz w:val="28"/>
        </w:rPr>
        <w:t>Voice Input and Filtering in Matlab</w:t>
      </w:r>
    </w:p>
    <w:p w:rsidR="008219DB" w:rsidRPr="00C136D7"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sz w:val="24"/>
          <w:szCs w:val="24"/>
        </w:rPr>
      </w:pPr>
    </w:p>
    <w:p w:rsidR="008219DB" w:rsidRPr="00150B08" w:rsidRDefault="0071660A" w:rsidP="008219D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ENGE 330</w:t>
      </w:r>
    </w:p>
    <w:p w:rsidR="008219DB" w:rsidRPr="00150B08" w:rsidRDefault="0071660A" w:rsidP="008219D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Signals and Networks</w:t>
      </w:r>
    </w:p>
    <w:p w:rsidR="008219DB" w:rsidRPr="00150B08" w:rsidRDefault="008219DB" w:rsidP="008219DB">
      <w:pPr>
        <w:spacing w:after="0" w:line="240" w:lineRule="auto"/>
        <w:jc w:val="center"/>
        <w:rPr>
          <w:rFonts w:ascii="Times New Roman" w:eastAsia="Times New Roman" w:hAnsi="Times New Roman" w:cs="Times New Roman"/>
          <w:sz w:val="24"/>
          <w:szCs w:val="24"/>
        </w:rPr>
      </w:pPr>
      <w:r w:rsidRPr="00150B08">
        <w:rPr>
          <w:rFonts w:ascii="Times New Roman" w:eastAsia="Times New Roman" w:hAnsi="Times New Roman" w:cs="Times New Roman"/>
          <w:b/>
          <w:bCs/>
          <w:color w:val="000000"/>
          <w:sz w:val="24"/>
          <w:szCs w:val="24"/>
        </w:rPr>
        <w:t>George Fox University</w:t>
      </w:r>
    </w:p>
    <w:p w:rsidR="008219DB" w:rsidRPr="00150B08" w:rsidRDefault="008219DB" w:rsidP="008219DB">
      <w:pPr>
        <w:spacing w:after="0" w:line="240" w:lineRule="auto"/>
        <w:jc w:val="center"/>
        <w:rPr>
          <w:rFonts w:ascii="Times New Roman" w:eastAsia="Times New Roman" w:hAnsi="Times New Roman" w:cs="Times New Roman"/>
          <w:sz w:val="24"/>
          <w:szCs w:val="24"/>
        </w:rPr>
      </w:pPr>
      <w:r w:rsidRPr="00150B08">
        <w:rPr>
          <w:rFonts w:ascii="Times New Roman" w:eastAsia="Times New Roman" w:hAnsi="Times New Roman" w:cs="Times New Roman"/>
          <w:b/>
          <w:bCs/>
          <w:color w:val="000000"/>
          <w:sz w:val="24"/>
          <w:szCs w:val="24"/>
        </w:rPr>
        <w:t>Newberg, OR</w:t>
      </w: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December </w:t>
      </w:r>
      <w:r w:rsidR="0071660A">
        <w:rPr>
          <w:rFonts w:ascii="Times New Roman" w:eastAsia="Times New Roman" w:hAnsi="Times New Roman" w:cs="Times New Roman"/>
          <w:b/>
          <w:bCs/>
          <w:color w:val="000000"/>
          <w:sz w:val="24"/>
          <w:szCs w:val="24"/>
        </w:rPr>
        <w:t>9</w:t>
      </w:r>
      <w:r w:rsidRPr="00150B08">
        <w:rPr>
          <w:rFonts w:ascii="Times New Roman" w:eastAsia="Times New Roman" w:hAnsi="Times New Roman" w:cs="Times New Roman"/>
          <w:b/>
          <w:bCs/>
          <w:color w:val="000000"/>
          <w:sz w:val="24"/>
          <w:szCs w:val="24"/>
        </w:rPr>
        <w:t>, 2016</w:t>
      </w: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p>
    <w:p w:rsidR="008219DB" w:rsidRPr="00150B08" w:rsidRDefault="008219DB" w:rsidP="008219DB">
      <w:pPr>
        <w:spacing w:after="0" w:line="240" w:lineRule="auto"/>
        <w:jc w:val="center"/>
        <w:rPr>
          <w:rFonts w:ascii="Times New Roman" w:eastAsia="Times New Roman" w:hAnsi="Times New Roman" w:cs="Times New Roman"/>
          <w:sz w:val="24"/>
          <w:szCs w:val="24"/>
        </w:rPr>
      </w:pPr>
    </w:p>
    <w:p w:rsidR="008219DB" w:rsidRPr="00150B08" w:rsidRDefault="008219DB" w:rsidP="008219DB">
      <w:pPr>
        <w:spacing w:after="0" w:line="240" w:lineRule="auto"/>
        <w:jc w:val="center"/>
        <w:rPr>
          <w:rFonts w:ascii="Times New Roman" w:eastAsia="Times New Roman" w:hAnsi="Times New Roman" w:cs="Times New Roman"/>
          <w:b/>
          <w:bCs/>
          <w:color w:val="000000"/>
          <w:sz w:val="24"/>
          <w:szCs w:val="24"/>
        </w:rPr>
      </w:pPr>
      <w:r w:rsidRPr="00150B08">
        <w:rPr>
          <w:rFonts w:ascii="Times New Roman" w:eastAsia="Times New Roman" w:hAnsi="Times New Roman" w:cs="Times New Roman"/>
          <w:b/>
          <w:bCs/>
          <w:color w:val="000000"/>
          <w:sz w:val="24"/>
          <w:szCs w:val="24"/>
        </w:rPr>
        <w:t>Zach Wilson</w:t>
      </w:r>
    </w:p>
    <w:p w:rsidR="008219DB" w:rsidRPr="00150B08" w:rsidRDefault="008219DB" w:rsidP="008219DB">
      <w:pPr>
        <w:rPr>
          <w:rFonts w:ascii="Times New Roman" w:eastAsia="Times New Roman" w:hAnsi="Times New Roman" w:cs="Times New Roman"/>
          <w:b/>
          <w:bCs/>
          <w:color w:val="000000"/>
          <w:sz w:val="24"/>
          <w:szCs w:val="24"/>
        </w:rPr>
      </w:pPr>
      <w:r w:rsidRPr="00150B08">
        <w:rPr>
          <w:rFonts w:ascii="Times New Roman" w:eastAsia="Times New Roman" w:hAnsi="Times New Roman" w:cs="Times New Roman"/>
          <w:b/>
          <w:bCs/>
          <w:color w:val="000000"/>
          <w:sz w:val="24"/>
          <w:szCs w:val="24"/>
        </w:rPr>
        <w:br w:type="page"/>
      </w:r>
    </w:p>
    <w:p w:rsidR="005C60F5" w:rsidRPr="00B65659" w:rsidRDefault="00B65659">
      <w:r>
        <w:rPr>
          <w:b/>
        </w:rPr>
        <w:lastRenderedPageBreak/>
        <w:t>Project Description:</w:t>
      </w:r>
    </w:p>
    <w:p w:rsidR="00B65659" w:rsidRDefault="00BC187A">
      <w:r>
        <w:t>The goal of this project was to create a .wav voice file and then overlay a sawtooth of varying harmonics which were selected by the user. The program would then create an nth order notch filter to process out all the corresponding harmonics of the sawtooth and produce a clean voice signal that matches the original.</w:t>
      </w:r>
    </w:p>
    <w:p w:rsidR="00B65659" w:rsidRDefault="00B65659"/>
    <w:p w:rsidR="00623E72" w:rsidRDefault="00240B0E" w:rsidP="00240B0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276pt">
            <v:imagedata r:id="rId6" o:title="first - voice inputs with noise"/>
          </v:shape>
        </w:pict>
      </w:r>
    </w:p>
    <w:p w:rsidR="00616C28" w:rsidRPr="00F40803" w:rsidRDefault="00F40803" w:rsidP="00F40803">
      <w:r w:rsidRPr="00F40803">
        <w:rPr>
          <w:b/>
        </w:rPr>
        <w:t>Fig 1.</w:t>
      </w:r>
      <w:r>
        <w:rPr>
          <w:b/>
        </w:rPr>
        <w:t xml:space="preserve"> </w:t>
      </w:r>
      <w:r>
        <w:t xml:space="preserve"> This is the pure .wav voice input.</w:t>
      </w:r>
    </w:p>
    <w:p w:rsidR="00240B0E" w:rsidRDefault="00240B0E" w:rsidP="00F40803">
      <w:pPr>
        <w:jc w:val="center"/>
      </w:pPr>
      <w:r>
        <w:lastRenderedPageBreak/>
        <w:pict>
          <v:shape id="_x0000_i1027" type="#_x0000_t75" style="width:370.5pt;height:238.5pt">
            <v:imagedata r:id="rId7" o:title="first - sawtooth"/>
          </v:shape>
        </w:pict>
      </w:r>
    </w:p>
    <w:p w:rsidR="00F40803" w:rsidRPr="00F40803" w:rsidRDefault="00F40803" w:rsidP="00F40803">
      <w:r>
        <w:rPr>
          <w:b/>
        </w:rPr>
        <w:t>Fig 2</w:t>
      </w:r>
      <w:r w:rsidRPr="00F40803">
        <w:rPr>
          <w:b/>
        </w:rPr>
        <w:t>.</w:t>
      </w:r>
      <w:r>
        <w:rPr>
          <w:b/>
        </w:rPr>
        <w:t xml:space="preserve"> </w:t>
      </w:r>
      <w:r>
        <w:t xml:space="preserve"> This is the </w:t>
      </w:r>
      <w:r>
        <w:t>sine wave at 600 Hz used in the initial parts of the project</w:t>
      </w:r>
      <w:r>
        <w:t>.</w:t>
      </w:r>
    </w:p>
    <w:p w:rsidR="00240B0E" w:rsidRDefault="00240B0E" w:rsidP="00F40803"/>
    <w:p w:rsidR="00240B0E" w:rsidRDefault="00240B0E" w:rsidP="00240B0E">
      <w:pPr>
        <w:jc w:val="center"/>
      </w:pPr>
    </w:p>
    <w:p w:rsidR="00240B0E" w:rsidRDefault="00240B0E" w:rsidP="00240B0E">
      <w:pPr>
        <w:jc w:val="center"/>
      </w:pPr>
      <w:r>
        <w:pict>
          <v:shape id="_x0000_i1032" type="#_x0000_t75" style="width:320.25pt;height:247.5pt">
            <v:imagedata r:id="rId8" o:title="first - inundated signals"/>
          </v:shape>
        </w:pict>
      </w:r>
    </w:p>
    <w:p w:rsidR="002F3F20" w:rsidRPr="00F40803" w:rsidRDefault="002F3F20" w:rsidP="002F3F20">
      <w:r>
        <w:rPr>
          <w:b/>
        </w:rPr>
        <w:t>Fig 3</w:t>
      </w:r>
      <w:r w:rsidRPr="00F40803">
        <w:rPr>
          <w:b/>
        </w:rPr>
        <w:t>.</w:t>
      </w:r>
      <w:r>
        <w:rPr>
          <w:b/>
        </w:rPr>
        <w:t xml:space="preserve"> </w:t>
      </w:r>
      <w:r>
        <w:t xml:space="preserve"> This is the </w:t>
      </w:r>
      <w:r w:rsidR="00973805">
        <w:t>inundated</w:t>
      </w:r>
      <w:r>
        <w:t xml:space="preserve"> voice </w:t>
      </w:r>
      <w:r w:rsidR="00973805">
        <w:t>signal</w:t>
      </w:r>
      <w:r>
        <w:t>.</w:t>
      </w:r>
    </w:p>
    <w:p w:rsidR="00240B0E" w:rsidRDefault="00240B0E" w:rsidP="002F3F20"/>
    <w:p w:rsidR="00240B0E" w:rsidRDefault="00240B0E" w:rsidP="00240B0E">
      <w:pPr>
        <w:jc w:val="center"/>
      </w:pPr>
    </w:p>
    <w:p w:rsidR="00240B0E" w:rsidRDefault="00240B0E" w:rsidP="00240B0E">
      <w:pPr>
        <w:jc w:val="center"/>
      </w:pPr>
      <w:r w:rsidRPr="00240B0E">
        <w:rPr>
          <w:noProof/>
        </w:rPr>
        <w:lastRenderedPageBreak/>
        <w:drawing>
          <wp:inline distT="0" distB="0" distL="0" distR="0">
            <wp:extent cx="4114800" cy="3084273"/>
            <wp:effectExtent l="0" t="0" r="0" b="1905"/>
            <wp:docPr id="1" name="Picture 1" descr="E:\Fall 2016\ENGE-330\Final Project\First Parts Pics\first-Second Order Notch Filter - Frequency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Fall 2016\ENGE-330\Final Project\First Parts Pics\first-Second Order Notch Filter - Frequency Do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7303" cy="3086149"/>
                    </a:xfrm>
                    <a:prstGeom prst="rect">
                      <a:avLst/>
                    </a:prstGeom>
                    <a:noFill/>
                    <a:ln>
                      <a:noFill/>
                    </a:ln>
                  </pic:spPr>
                </pic:pic>
              </a:graphicData>
            </a:graphic>
          </wp:inline>
        </w:drawing>
      </w:r>
    </w:p>
    <w:p w:rsidR="00B65659" w:rsidRPr="00F40803" w:rsidRDefault="00B65659" w:rsidP="00B65659">
      <w:r>
        <w:rPr>
          <w:b/>
        </w:rPr>
        <w:t>Fig 4</w:t>
      </w:r>
      <w:r w:rsidRPr="00F40803">
        <w:rPr>
          <w:b/>
        </w:rPr>
        <w:t>.</w:t>
      </w:r>
      <w:r>
        <w:rPr>
          <w:b/>
        </w:rPr>
        <w:t xml:space="preserve"> </w:t>
      </w:r>
      <w:r>
        <w:t xml:space="preserve"> This is the </w:t>
      </w:r>
      <w:r w:rsidR="008540A9">
        <w:t>2</w:t>
      </w:r>
      <w:r w:rsidR="008540A9" w:rsidRPr="008540A9">
        <w:rPr>
          <w:vertAlign w:val="superscript"/>
        </w:rPr>
        <w:t>nd</w:t>
      </w:r>
      <w:r w:rsidR="008540A9">
        <w:t xml:space="preserve"> </w:t>
      </w:r>
      <w:r w:rsidR="001E2619">
        <w:t>order notch filter</w:t>
      </w:r>
      <w:r>
        <w:t>.</w:t>
      </w:r>
    </w:p>
    <w:p w:rsidR="00240B0E" w:rsidRDefault="00240B0E" w:rsidP="00240B0E">
      <w:pPr>
        <w:jc w:val="center"/>
      </w:pPr>
    </w:p>
    <w:p w:rsidR="00240B0E" w:rsidRDefault="00240B0E" w:rsidP="00240B0E">
      <w:pPr>
        <w:jc w:val="center"/>
      </w:pPr>
      <w:r>
        <w:pict>
          <v:shape id="_x0000_i1037" type="#_x0000_t75" style="width:334.5pt;height:255.75pt">
            <v:imagedata r:id="rId10" o:title="first - filtered singals"/>
          </v:shape>
        </w:pict>
      </w:r>
    </w:p>
    <w:p w:rsidR="00E57181" w:rsidRPr="00F40803" w:rsidRDefault="00E57181" w:rsidP="00E57181">
      <w:r>
        <w:rPr>
          <w:b/>
        </w:rPr>
        <w:t>Fig 5.</w:t>
      </w:r>
      <w:r>
        <w:rPr>
          <w:b/>
        </w:rPr>
        <w:t xml:space="preserve"> </w:t>
      </w:r>
      <w:r>
        <w:t xml:space="preserve"> </w:t>
      </w:r>
      <w:r w:rsidR="004D7A46">
        <w:t>This is the filtered output</w:t>
      </w:r>
      <w:r>
        <w:t>.</w:t>
      </w:r>
    </w:p>
    <w:p w:rsidR="00980CD8" w:rsidRDefault="00980CD8" w:rsidP="00E57181"/>
    <w:p w:rsidR="00980CD8" w:rsidRDefault="004D7A46" w:rsidP="00240B0E">
      <w:pPr>
        <w:jc w:val="center"/>
      </w:pPr>
      <w:r>
        <w:t>This ends the first part of the project.</w:t>
      </w:r>
    </w:p>
    <w:p w:rsidR="00585FFE" w:rsidRDefault="00585FFE" w:rsidP="00240B0E">
      <w:pPr>
        <w:jc w:val="center"/>
      </w:pPr>
    </w:p>
    <w:p w:rsidR="00C337C6" w:rsidRDefault="00C337C6" w:rsidP="00240B0E">
      <w:pPr>
        <w:jc w:val="center"/>
      </w:pPr>
    </w:p>
    <w:p w:rsidR="00585FFE" w:rsidRDefault="00C337C6" w:rsidP="00900895">
      <w:pPr>
        <w:jc w:val="center"/>
      </w:pPr>
      <w:r>
        <w:pict>
          <v:shape id="_x0000_i1041" type="#_x0000_t75" style="width:317.25pt;height:251.25pt">
            <v:imagedata r:id="rId11" o:title="voice without noise"/>
          </v:shape>
        </w:pict>
      </w:r>
    </w:p>
    <w:p w:rsidR="00900895" w:rsidRPr="00F40803" w:rsidRDefault="00900895" w:rsidP="00900895">
      <w:r>
        <w:rPr>
          <w:b/>
        </w:rPr>
        <w:t>Fig 6</w:t>
      </w:r>
      <w:r>
        <w:rPr>
          <w:b/>
        </w:rPr>
        <w:t xml:space="preserve">. </w:t>
      </w:r>
      <w:r>
        <w:t xml:space="preserve"> This is the </w:t>
      </w:r>
      <w:r w:rsidR="00D44067">
        <w:t>pure .wav input of the voice signal</w:t>
      </w:r>
      <w:r>
        <w:t>.</w:t>
      </w:r>
    </w:p>
    <w:p w:rsidR="00C337C6" w:rsidRDefault="00C337C6" w:rsidP="00900895"/>
    <w:p w:rsidR="00C337C6" w:rsidRDefault="00C337C6" w:rsidP="00240B0E">
      <w:pPr>
        <w:jc w:val="center"/>
      </w:pPr>
      <w:r>
        <w:pict>
          <v:shape id="_x0000_i1043" type="#_x0000_t75" style="width:310.5pt;height:225pt">
            <v:imagedata r:id="rId12" o:title="Sawtooth"/>
          </v:shape>
        </w:pict>
      </w:r>
    </w:p>
    <w:p w:rsidR="002021AB" w:rsidRPr="00F40803" w:rsidRDefault="002021AB" w:rsidP="002021AB">
      <w:r>
        <w:rPr>
          <w:b/>
        </w:rPr>
        <w:t xml:space="preserve">Fig 5. </w:t>
      </w:r>
      <w:r>
        <w:t xml:space="preserve"> This is the</w:t>
      </w:r>
      <w:r>
        <w:t xml:space="preserve"> nth</w:t>
      </w:r>
      <w:r>
        <w:t xml:space="preserve"> </w:t>
      </w:r>
      <w:r w:rsidR="00CD6631">
        <w:t xml:space="preserve">order </w:t>
      </w:r>
      <w:r>
        <w:t>sawtooth function</w:t>
      </w:r>
      <w:r>
        <w:t>.</w:t>
      </w:r>
    </w:p>
    <w:p w:rsidR="00C337C6" w:rsidRDefault="00C337C6" w:rsidP="002021AB"/>
    <w:p w:rsidR="00C337C6" w:rsidRDefault="00C337C6">
      <w:r>
        <w:br w:type="page"/>
      </w:r>
    </w:p>
    <w:p w:rsidR="00C337C6" w:rsidRDefault="00C337C6" w:rsidP="00240B0E">
      <w:pPr>
        <w:jc w:val="center"/>
      </w:pPr>
      <w:r>
        <w:lastRenderedPageBreak/>
        <w:pict>
          <v:shape id="_x0000_i1046" type="#_x0000_t75" style="width:316.5pt;height:236.25pt">
            <v:imagedata r:id="rId13" o:title="inundated signal"/>
          </v:shape>
        </w:pict>
      </w:r>
    </w:p>
    <w:p w:rsidR="0011791C" w:rsidRPr="00F40803" w:rsidRDefault="0011791C" w:rsidP="0011791C">
      <w:r>
        <w:rPr>
          <w:b/>
        </w:rPr>
        <w:t>Fig 7</w:t>
      </w:r>
      <w:r>
        <w:rPr>
          <w:b/>
        </w:rPr>
        <w:t xml:space="preserve">. </w:t>
      </w:r>
      <w:r>
        <w:t xml:space="preserve"> This is the </w:t>
      </w:r>
      <w:r w:rsidR="00FC6579">
        <w:t>inundated voice signal</w:t>
      </w:r>
      <w:r>
        <w:t>.</w:t>
      </w:r>
    </w:p>
    <w:p w:rsidR="0011791C" w:rsidRDefault="0011791C" w:rsidP="00FC6579"/>
    <w:p w:rsidR="00C337C6" w:rsidRDefault="00C337C6" w:rsidP="00240B0E">
      <w:pPr>
        <w:jc w:val="center"/>
      </w:pPr>
      <w:r>
        <w:pict>
          <v:shape id="_x0000_i1049" type="#_x0000_t75" style="width:339.75pt;height:259.5pt">
            <v:imagedata r:id="rId14" o:title="4rth order notch filter"/>
          </v:shape>
        </w:pict>
      </w:r>
    </w:p>
    <w:p w:rsidR="00FC6579" w:rsidRPr="00F40803" w:rsidRDefault="00FC6579" w:rsidP="00FC6579">
      <w:r>
        <w:rPr>
          <w:b/>
        </w:rPr>
        <w:t>Fig 8</w:t>
      </w:r>
      <w:r>
        <w:rPr>
          <w:b/>
        </w:rPr>
        <w:t xml:space="preserve">. </w:t>
      </w:r>
      <w:r>
        <w:t xml:space="preserve"> </w:t>
      </w:r>
      <w:r w:rsidR="00034FDC">
        <w:t>This is the nth order notch filter</w:t>
      </w:r>
      <w:r>
        <w:t>.</w:t>
      </w:r>
    </w:p>
    <w:p w:rsidR="00C337C6" w:rsidRDefault="00C337C6" w:rsidP="00FC6579"/>
    <w:p w:rsidR="00C337C6" w:rsidRDefault="00C337C6">
      <w:r>
        <w:br w:type="page"/>
      </w:r>
    </w:p>
    <w:p w:rsidR="00C337C6" w:rsidRDefault="00C337C6" w:rsidP="00240B0E">
      <w:pPr>
        <w:jc w:val="center"/>
      </w:pPr>
      <w:r>
        <w:lastRenderedPageBreak/>
        <w:pict>
          <v:shape id="_x0000_i1051" type="#_x0000_t75" style="width:326.25pt;height:256.5pt">
            <v:imagedata r:id="rId15" o:title="filtered voice"/>
          </v:shape>
        </w:pict>
      </w:r>
    </w:p>
    <w:p w:rsidR="00605B5C" w:rsidRPr="00F40803" w:rsidRDefault="00605B5C" w:rsidP="00605B5C">
      <w:r>
        <w:rPr>
          <w:b/>
        </w:rPr>
        <w:t>Fig 9</w:t>
      </w:r>
      <w:r>
        <w:rPr>
          <w:b/>
        </w:rPr>
        <w:t xml:space="preserve">. </w:t>
      </w:r>
      <w:r>
        <w:t xml:space="preserve"> This is the filtered output.</w:t>
      </w:r>
    </w:p>
    <w:p w:rsidR="0058368A" w:rsidRDefault="0058368A" w:rsidP="005B539D"/>
    <w:p w:rsidR="005B539D" w:rsidRDefault="005B539D" w:rsidP="005B539D">
      <w:pPr>
        <w:rPr>
          <w:b/>
        </w:rPr>
      </w:pPr>
      <w:r>
        <w:rPr>
          <w:b/>
        </w:rPr>
        <w:t>Description:</w:t>
      </w:r>
    </w:p>
    <w:p w:rsidR="005B539D" w:rsidRPr="005B539D" w:rsidRDefault="006F2106" w:rsidP="005B539D">
      <w:r>
        <w:t>There is some variance in the filtering abilities of the filter depending on how many harmonics are picked and how wide the user makes the bandwidth. There is a medium ground of around roughly 300 Hz for the bandwidth and around 5 or more harmonics in order to produce a clean signal.</w:t>
      </w:r>
      <w:r w:rsidR="00B16702">
        <w:t xml:space="preserve"> The good part about this is that you don’t need a ton of components to produce a quality filtering effect considering that around 5 harmonics works well.</w:t>
      </w:r>
      <w:r w:rsidR="0059130D">
        <w:t xml:space="preserve"> If you go in to a greater number of harmonics, there is a problem because you have to physically build a circuit of that many cascaded passive notch filters. Hardware implementation is always something to be considered when building filtering systems, and thankfully the filter I’ve built yields a potentially compact design.</w:t>
      </w:r>
    </w:p>
    <w:p w:rsidR="005B539D" w:rsidRDefault="005B539D" w:rsidP="005B539D"/>
    <w:p w:rsidR="0058368A" w:rsidRPr="00BC187A" w:rsidRDefault="0058368A" w:rsidP="00240B0E">
      <w:pPr>
        <w:jc w:val="center"/>
        <w:rPr>
          <w:b/>
        </w:rPr>
      </w:pPr>
      <w:r w:rsidRPr="00BC187A">
        <w:rPr>
          <w:b/>
        </w:rPr>
        <w:t>This is the Matlab code used in the project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Zach Wilson</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ENGE 330</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Final Project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12/3/16</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clear;</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Part A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[a,Fs] = audioread(</w:t>
      </w:r>
      <w:r w:rsidRPr="004C1AE6">
        <w:rPr>
          <w:rFonts w:ascii="Courier New" w:hAnsi="Courier New" w:cs="Courier New"/>
          <w:color w:val="A020F0"/>
          <w:sz w:val="16"/>
          <w:szCs w:val="16"/>
        </w:rPr>
        <w:t>'testing.wav'</w:t>
      </w:r>
      <w:r w:rsidRPr="004C1AE6">
        <w:rPr>
          <w:rFonts w:ascii="Courier New" w:hAnsi="Courier New" w:cs="Courier New"/>
          <w:color w:val="000000"/>
          <w:sz w:val="16"/>
          <w:szCs w:val="16"/>
        </w:rPr>
        <w:t xml:space="preserve">); </w:t>
      </w:r>
      <w:r w:rsidRPr="004C1AE6">
        <w:rPr>
          <w:rFonts w:ascii="Courier New" w:hAnsi="Courier New" w:cs="Courier New"/>
          <w:color w:val="228B22"/>
          <w:sz w:val="16"/>
          <w:szCs w:val="16"/>
        </w:rPr>
        <w:t xml:space="preserve">%Import the .wav file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N = length(a);</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tmax = (N-1)/Fs;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t = linspace(0,tmax,N);</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t = t'; </w:t>
      </w:r>
      <w:r w:rsidRPr="004C1AE6">
        <w:rPr>
          <w:rFonts w:ascii="Courier New" w:hAnsi="Courier New" w:cs="Courier New"/>
          <w:color w:val="228B22"/>
          <w:sz w:val="16"/>
          <w:szCs w:val="16"/>
        </w:rPr>
        <w:t>%storing as column vector, to match x</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This FFT is for the Magnitude plot of a(t) -&gt; A(f)</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lastRenderedPageBreak/>
        <w:t>[AF, AF_freq] = fft330(a, Fs);</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This was for part A</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noise = sin(600*2*pi.*t);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[NOISE, NOISE_f] = fft330((0.1*noise), Fs);</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x = a + (0.1 .* noise);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[X, f] = fft330(x, Fs);</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prompt = (</w:t>
      </w:r>
      <w:r w:rsidRPr="004C1AE6">
        <w:rPr>
          <w:rFonts w:ascii="Courier New" w:hAnsi="Courier New" w:cs="Courier New"/>
          <w:color w:val="A020F0"/>
          <w:sz w:val="16"/>
          <w:szCs w:val="16"/>
        </w:rPr>
        <w:t>'Enter the number of harmonics:'</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n_Max = inputdlg(prompt);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n_Max = str2num(n_Max{:})</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The Following is to set up the Fourier Series of 15.19 %%%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These are the max values to set the parameters for the loops:</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wo = 600 * 2 * pi; </w:t>
      </w:r>
      <w:r w:rsidRPr="004C1AE6">
        <w:rPr>
          <w:rFonts w:ascii="Courier New" w:hAnsi="Courier New" w:cs="Courier New"/>
          <w:color w:val="228B22"/>
          <w:sz w:val="16"/>
          <w:szCs w:val="16"/>
        </w:rPr>
        <w:t>%%%%%%%%%%%%%%%%%%%%%%%%%%%%%%%%%%%%%%%% Change this used to be fc</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c = 0; </w:t>
      </w:r>
      <w:r w:rsidRPr="004C1AE6">
        <w:rPr>
          <w:rFonts w:ascii="Courier New" w:hAnsi="Courier New" w:cs="Courier New"/>
          <w:color w:val="228B22"/>
          <w:sz w:val="16"/>
          <w:szCs w:val="16"/>
        </w:rPr>
        <w:t>% This will hold the sawtooth function</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A = 0.1; </w:t>
      </w:r>
      <w:r w:rsidRPr="004C1AE6">
        <w:rPr>
          <w:rFonts w:ascii="Courier New" w:hAnsi="Courier New" w:cs="Courier New"/>
          <w:color w:val="228B22"/>
          <w:sz w:val="16"/>
          <w:szCs w:val="16"/>
        </w:rPr>
        <w:t>% Magnitude, Prevents sawtooth from over powering my voice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FF"/>
          <w:sz w:val="16"/>
          <w:szCs w:val="16"/>
        </w:rPr>
        <w:t>for</w:t>
      </w:r>
      <w:r w:rsidRPr="004C1AE6">
        <w:rPr>
          <w:rFonts w:ascii="Courier New" w:hAnsi="Courier New" w:cs="Courier New"/>
          <w:color w:val="000000"/>
          <w:sz w:val="16"/>
          <w:szCs w:val="16"/>
        </w:rPr>
        <w:t xml:space="preserve"> n = 1:2:n_Max</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c = c + ((((2*A)/(pi*n))*sin(n*wo*t)) + (((-4*A)/(pi^2*n^2))*cos(n*wo*t)));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FF"/>
          <w:sz w:val="16"/>
          <w:szCs w:val="16"/>
        </w:rPr>
        <w:t>end</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[C, CF] = fft330(c, Fs);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c_noise = c + a;</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[C_Noise, C_f] = fft330(c_noise, Fs);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Part C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figure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plot(f, abs(C_Noise));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title(</w:t>
      </w:r>
      <w:r w:rsidRPr="004C1AE6">
        <w:rPr>
          <w:rFonts w:ascii="Courier New" w:hAnsi="Courier New" w:cs="Courier New"/>
          <w:color w:val="A020F0"/>
          <w:sz w:val="16"/>
          <w:szCs w:val="16"/>
        </w:rPr>
        <w:t>'Frequency Domain of Inundated  nth Order Sawtooth With Voice Audio'</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xlim([0, 1250]); </w:t>
      </w:r>
      <w:r w:rsidRPr="004C1AE6">
        <w:rPr>
          <w:rFonts w:ascii="Courier New" w:hAnsi="Courier New" w:cs="Courier New"/>
          <w:color w:val="228B22"/>
          <w:sz w:val="16"/>
          <w:szCs w:val="16"/>
        </w:rPr>
        <w:t>% This defines the limits of the plot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text_1 = text(f + 20, abs(X)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Set up mouse capture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[mouse_x, mouse_y] = ginput(2);</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These are used in Part B</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fc = mouse_x(1);</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fh = mouse_x(2);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fl = (fc^2)/fh;</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bw = abs(fh-fl);</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%bw = abs((abs(fh) - abs(fc)) * 2);</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1 means left button click, 2 is middle, 3 is right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These set the values for the transfer function</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w = 2*pi.*f;</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wc = fc*2*pi;</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s = j.*w;</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z = bw/(2*fc); </w:t>
      </w:r>
      <w:r w:rsidRPr="004C1AE6">
        <w:rPr>
          <w:rFonts w:ascii="Courier New" w:hAnsi="Courier New" w:cs="Courier New"/>
          <w:color w:val="228B22"/>
          <w:sz w:val="16"/>
          <w:szCs w:val="16"/>
        </w:rPr>
        <w:t>% zeta</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order = n_Max; </w:t>
      </w:r>
      <w:r w:rsidRPr="004C1AE6">
        <w:rPr>
          <w:rFonts w:ascii="Courier New" w:hAnsi="Courier New" w:cs="Courier New"/>
          <w:color w:val="228B22"/>
          <w:sz w:val="16"/>
          <w:szCs w:val="16"/>
        </w:rPr>
        <w:t>% This is set by the user</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Hn = ones(size(a)); </w:t>
      </w:r>
      <w:r w:rsidRPr="004C1AE6">
        <w:rPr>
          <w:rFonts w:ascii="Courier New" w:hAnsi="Courier New" w:cs="Courier New"/>
          <w:color w:val="228B22"/>
          <w:sz w:val="16"/>
          <w:szCs w:val="16"/>
        </w:rPr>
        <w:t>% creates a vector of ones</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FF"/>
          <w:sz w:val="16"/>
          <w:szCs w:val="16"/>
        </w:rPr>
        <w:t>for</w:t>
      </w:r>
      <w:r w:rsidRPr="004C1AE6">
        <w:rPr>
          <w:rFonts w:ascii="Courier New" w:hAnsi="Courier New" w:cs="Courier New"/>
          <w:color w:val="000000"/>
          <w:sz w:val="16"/>
          <w:szCs w:val="16"/>
        </w:rPr>
        <w:t xml:space="preserve"> n = 1:2:order</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fc_new = fc * n;</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wc_new = wc * n; </w:t>
      </w:r>
      <w:r w:rsidRPr="004C1AE6">
        <w:rPr>
          <w:rFonts w:ascii="Courier New" w:hAnsi="Courier New" w:cs="Courier New"/>
          <w:color w:val="228B22"/>
          <w:sz w:val="16"/>
          <w:szCs w:val="16"/>
        </w:rPr>
        <w:t>%wc is the cutoff frequency determined by the user</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fl = ((fc_new)^2)/(fh*n);</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bw_new = abs(fh-fl);</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z_new = bw_new/(2*fc_new); </w:t>
      </w:r>
      <w:r w:rsidRPr="004C1AE6">
        <w:rPr>
          <w:rFonts w:ascii="Courier New" w:hAnsi="Courier New" w:cs="Courier New"/>
          <w:color w:val="228B22"/>
          <w:sz w:val="16"/>
          <w:szCs w:val="16"/>
        </w:rPr>
        <w:t>% zeta</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H_new = (s.^2 + wc_new.^2) ./ (s.^2 + 2*z*wc_new.*s + wc_new.^2);</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Hn = Hn .* H_new;</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FF"/>
          <w:sz w:val="16"/>
          <w:szCs w:val="16"/>
        </w:rPr>
        <w:t>end</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FF"/>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Cleansed_Signal = (Hn .* (C_Noise));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[cleansed_signal, cleansed_freq] = ifft330(Cleansed_Signal, Fs); </w:t>
      </w:r>
      <w:r w:rsidRPr="004C1AE6">
        <w:rPr>
          <w:rFonts w:ascii="Courier New" w:hAnsi="Courier New" w:cs="Courier New"/>
          <w:color w:val="228B22"/>
          <w:sz w:val="16"/>
          <w:szCs w:val="16"/>
        </w:rPr>
        <w:t>%time domain output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sound((cleansed_signal), Fs);</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Plots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lastRenderedPageBreak/>
        <w:t>% These are the initial voice input in freq and time domain</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figure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subplot(2, 1, 1);</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plot(t, a);</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title(</w:t>
      </w:r>
      <w:r w:rsidRPr="004C1AE6">
        <w:rPr>
          <w:rFonts w:ascii="Courier New" w:hAnsi="Courier New" w:cs="Courier New"/>
          <w:color w:val="A020F0"/>
          <w:sz w:val="16"/>
          <w:szCs w:val="16"/>
        </w:rPr>
        <w:t>'Voice Input Without Noise - Time Domain'</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xlabel(</w:t>
      </w:r>
      <w:r w:rsidRPr="004C1AE6">
        <w:rPr>
          <w:rFonts w:ascii="Courier New" w:hAnsi="Courier New" w:cs="Courier New"/>
          <w:color w:val="A020F0"/>
          <w:sz w:val="16"/>
          <w:szCs w:val="16"/>
        </w:rPr>
        <w:t>'Time (s)'</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ylabel(</w:t>
      </w:r>
      <w:r w:rsidRPr="004C1AE6">
        <w:rPr>
          <w:rFonts w:ascii="Courier New" w:hAnsi="Courier New" w:cs="Courier New"/>
          <w:color w:val="A020F0"/>
          <w:sz w:val="16"/>
          <w:szCs w:val="16"/>
        </w:rPr>
        <w:t>'f(t)'</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subplot(2, 1, 2);</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plot(f, AF);</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title(</w:t>
      </w:r>
      <w:r w:rsidRPr="004C1AE6">
        <w:rPr>
          <w:rFonts w:ascii="Courier New" w:hAnsi="Courier New" w:cs="Courier New"/>
          <w:color w:val="A020F0"/>
          <w:sz w:val="16"/>
          <w:szCs w:val="16"/>
        </w:rPr>
        <w:t>'Voice Input Without Noise - Frequency Domain'</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xlabel(</w:t>
      </w:r>
      <w:r w:rsidRPr="004C1AE6">
        <w:rPr>
          <w:rFonts w:ascii="Courier New" w:hAnsi="Courier New" w:cs="Courier New"/>
          <w:color w:val="A020F0"/>
          <w:sz w:val="16"/>
          <w:szCs w:val="16"/>
        </w:rPr>
        <w:t>'Frequency (Hz)'</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ylabel(</w:t>
      </w:r>
      <w:r w:rsidRPr="004C1AE6">
        <w:rPr>
          <w:rFonts w:ascii="Courier New" w:hAnsi="Courier New" w:cs="Courier New"/>
          <w:color w:val="A020F0"/>
          <w:sz w:val="16"/>
          <w:szCs w:val="16"/>
        </w:rPr>
        <w:t>'Amplitude'</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These are the inundated signal in time and freq</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figure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subplot(2, 1, 1);</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plot(t, c_noise);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title(</w:t>
      </w:r>
      <w:r w:rsidRPr="004C1AE6">
        <w:rPr>
          <w:rFonts w:ascii="Courier New" w:hAnsi="Courier New" w:cs="Courier New"/>
          <w:color w:val="A020F0"/>
          <w:sz w:val="16"/>
          <w:szCs w:val="16"/>
        </w:rPr>
        <w:t>'Time Domain of Inundated  nth Order Sawtooth With Voice Audio'</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xlabel(</w:t>
      </w:r>
      <w:r w:rsidRPr="004C1AE6">
        <w:rPr>
          <w:rFonts w:ascii="Courier New" w:hAnsi="Courier New" w:cs="Courier New"/>
          <w:color w:val="A020F0"/>
          <w:sz w:val="16"/>
          <w:szCs w:val="16"/>
        </w:rPr>
        <w:t>'Time (s)'</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ylabel(</w:t>
      </w:r>
      <w:r w:rsidRPr="004C1AE6">
        <w:rPr>
          <w:rFonts w:ascii="Courier New" w:hAnsi="Courier New" w:cs="Courier New"/>
          <w:color w:val="A020F0"/>
          <w:sz w:val="16"/>
          <w:szCs w:val="16"/>
        </w:rPr>
        <w:t>'f(t)'</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subplot(2, 1, 2);</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plot(f, C_Noise);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title(</w:t>
      </w:r>
      <w:r w:rsidRPr="004C1AE6">
        <w:rPr>
          <w:rFonts w:ascii="Courier New" w:hAnsi="Courier New" w:cs="Courier New"/>
          <w:color w:val="A020F0"/>
          <w:sz w:val="16"/>
          <w:szCs w:val="16"/>
        </w:rPr>
        <w:t>'Frequency Domain of Inundated  nth Order Sawtooth With Voice Audio'</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xlabel(</w:t>
      </w:r>
      <w:r w:rsidRPr="004C1AE6">
        <w:rPr>
          <w:rFonts w:ascii="Courier New" w:hAnsi="Courier New" w:cs="Courier New"/>
          <w:color w:val="A020F0"/>
          <w:sz w:val="16"/>
          <w:szCs w:val="16"/>
        </w:rPr>
        <w:t>'Frequency (Hz)'</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ylabel(</w:t>
      </w:r>
      <w:r w:rsidRPr="004C1AE6">
        <w:rPr>
          <w:rFonts w:ascii="Courier New" w:hAnsi="Courier New" w:cs="Courier New"/>
          <w:color w:val="A020F0"/>
          <w:sz w:val="16"/>
          <w:szCs w:val="16"/>
        </w:rPr>
        <w:t>'Amplitude'</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xlim([0, 1250]); </w:t>
      </w:r>
      <w:r w:rsidRPr="004C1AE6">
        <w:rPr>
          <w:rFonts w:ascii="Courier New" w:hAnsi="Courier New" w:cs="Courier New"/>
          <w:color w:val="228B22"/>
          <w:sz w:val="16"/>
          <w:szCs w:val="16"/>
        </w:rPr>
        <w:t>% This defines the limits of the plot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ylim([-0.17, 0.125]); </w:t>
      </w:r>
      <w:r w:rsidRPr="004C1AE6">
        <w:rPr>
          <w:rFonts w:ascii="Courier New" w:hAnsi="Courier New" w:cs="Courier New"/>
          <w:color w:val="228B22"/>
          <w:sz w:val="16"/>
          <w:szCs w:val="16"/>
        </w:rPr>
        <w:t>% This defines the limits of the plot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These are the Plot B spectral graphs, After the voice has been filtered</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figure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subplot(2, 1, 1);</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plot(t, cleansed_signal);</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title(</w:t>
      </w:r>
      <w:r w:rsidRPr="004C1AE6">
        <w:rPr>
          <w:rFonts w:ascii="Courier New" w:hAnsi="Courier New" w:cs="Courier New"/>
          <w:color w:val="A020F0"/>
          <w:sz w:val="16"/>
          <w:szCs w:val="16"/>
        </w:rPr>
        <w:t>'Filtered Signal - Time Domain'</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xlabel(</w:t>
      </w:r>
      <w:r w:rsidRPr="004C1AE6">
        <w:rPr>
          <w:rFonts w:ascii="Courier New" w:hAnsi="Courier New" w:cs="Courier New"/>
          <w:color w:val="A020F0"/>
          <w:sz w:val="16"/>
          <w:szCs w:val="16"/>
        </w:rPr>
        <w:t>'Time (s)'</w:t>
      </w:r>
      <w:r w:rsidRPr="004C1AE6">
        <w:rPr>
          <w:rFonts w:ascii="Courier New" w:hAnsi="Courier New" w:cs="Courier New"/>
          <w:color w:val="000000"/>
          <w:sz w:val="16"/>
          <w:szCs w:val="16"/>
        </w:rPr>
        <w:t>);</w:t>
      </w:r>
      <w:bookmarkStart w:id="0" w:name="_GoBack"/>
      <w:bookmarkEnd w:id="0"/>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ylabel(</w:t>
      </w:r>
      <w:r w:rsidRPr="004C1AE6">
        <w:rPr>
          <w:rFonts w:ascii="Courier New" w:hAnsi="Courier New" w:cs="Courier New"/>
          <w:color w:val="A020F0"/>
          <w:sz w:val="16"/>
          <w:szCs w:val="16"/>
        </w:rPr>
        <w:t>'f(t)'</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subplot(2, 1, 2);</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plot(f, Cleansed_Signal);</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title(</w:t>
      </w:r>
      <w:r w:rsidRPr="004C1AE6">
        <w:rPr>
          <w:rFonts w:ascii="Courier New" w:hAnsi="Courier New" w:cs="Courier New"/>
          <w:color w:val="A020F0"/>
          <w:sz w:val="16"/>
          <w:szCs w:val="16"/>
        </w:rPr>
        <w:t>'Filtered Signal - Frequency Domain'</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xlabel(</w:t>
      </w:r>
      <w:r w:rsidRPr="004C1AE6">
        <w:rPr>
          <w:rFonts w:ascii="Courier New" w:hAnsi="Courier New" w:cs="Courier New"/>
          <w:color w:val="A020F0"/>
          <w:sz w:val="16"/>
          <w:szCs w:val="16"/>
        </w:rPr>
        <w:t>'Frequency (Hz)'</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ylabel(</w:t>
      </w:r>
      <w:r w:rsidRPr="004C1AE6">
        <w:rPr>
          <w:rFonts w:ascii="Courier New" w:hAnsi="Courier New" w:cs="Courier New"/>
          <w:color w:val="A020F0"/>
          <w:sz w:val="16"/>
          <w:szCs w:val="16"/>
        </w:rPr>
        <w:t>'Amplitude'</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These are the Plot B Sawtooth graphs</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figure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subplot(2, 1, 1);</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plot(t, (c)); </w:t>
      </w:r>
      <w:r w:rsidRPr="004C1AE6">
        <w:rPr>
          <w:rFonts w:ascii="Courier New" w:hAnsi="Courier New" w:cs="Courier New"/>
          <w:color w:val="228B22"/>
          <w:sz w:val="16"/>
          <w:szCs w:val="16"/>
        </w:rPr>
        <w:t>% noise has its amplitude reduced</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title(</w:t>
      </w:r>
      <w:r w:rsidRPr="004C1AE6">
        <w:rPr>
          <w:rFonts w:ascii="Courier New" w:hAnsi="Courier New" w:cs="Courier New"/>
          <w:color w:val="A020F0"/>
          <w:sz w:val="16"/>
          <w:szCs w:val="16"/>
        </w:rPr>
        <w:t>'Sawtooth Noise - Time Domain'</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xlabel(</w:t>
      </w:r>
      <w:r w:rsidRPr="004C1AE6">
        <w:rPr>
          <w:rFonts w:ascii="Courier New" w:hAnsi="Courier New" w:cs="Courier New"/>
          <w:color w:val="A020F0"/>
          <w:sz w:val="16"/>
          <w:szCs w:val="16"/>
        </w:rPr>
        <w:t>'Time (s)'</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ylabel(</w:t>
      </w:r>
      <w:r w:rsidRPr="004C1AE6">
        <w:rPr>
          <w:rFonts w:ascii="Courier New" w:hAnsi="Courier New" w:cs="Courier New"/>
          <w:color w:val="A020F0"/>
          <w:sz w:val="16"/>
          <w:szCs w:val="16"/>
        </w:rPr>
        <w:t>'f(t)'</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subplot(2, 1, 2);</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plot(f, C);</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title(</w:t>
      </w:r>
      <w:r w:rsidRPr="004C1AE6">
        <w:rPr>
          <w:rFonts w:ascii="Courier New" w:hAnsi="Courier New" w:cs="Courier New"/>
          <w:color w:val="A020F0"/>
          <w:sz w:val="16"/>
          <w:szCs w:val="16"/>
        </w:rPr>
        <w:t>'Sawtooth Noise - Frequency Domain'</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xlabel(</w:t>
      </w:r>
      <w:r w:rsidRPr="004C1AE6">
        <w:rPr>
          <w:rFonts w:ascii="Courier New" w:hAnsi="Courier New" w:cs="Courier New"/>
          <w:color w:val="A020F0"/>
          <w:sz w:val="16"/>
          <w:szCs w:val="16"/>
        </w:rPr>
        <w:t>'Frequency (Hz)'</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ylabel(</w:t>
      </w:r>
      <w:r w:rsidRPr="004C1AE6">
        <w:rPr>
          <w:rFonts w:ascii="Courier New" w:hAnsi="Courier New" w:cs="Courier New"/>
          <w:color w:val="A020F0"/>
          <w:sz w:val="16"/>
          <w:szCs w:val="16"/>
        </w:rPr>
        <w:t>'Amplitude'</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These are the Plot B Transfer Function Plots</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figure</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plot(f, Hn);</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title(</w:t>
      </w:r>
      <w:r w:rsidRPr="004C1AE6">
        <w:rPr>
          <w:rFonts w:ascii="Courier New" w:hAnsi="Courier New" w:cs="Courier New"/>
          <w:color w:val="A020F0"/>
          <w:sz w:val="16"/>
          <w:szCs w:val="16"/>
        </w:rPr>
        <w:t>'nth Notch Filter - Frequency Domain'</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xlabel(</w:t>
      </w:r>
      <w:r w:rsidRPr="004C1AE6">
        <w:rPr>
          <w:rFonts w:ascii="Courier New" w:hAnsi="Courier New" w:cs="Courier New"/>
          <w:color w:val="A020F0"/>
          <w:sz w:val="16"/>
          <w:szCs w:val="16"/>
        </w:rPr>
        <w:t>'Frequency (Hz)'</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000000"/>
          <w:sz w:val="16"/>
          <w:szCs w:val="16"/>
        </w:rPr>
        <w:t>ylabel(</w:t>
      </w:r>
      <w:r w:rsidRPr="004C1AE6">
        <w:rPr>
          <w:rFonts w:ascii="Courier New" w:hAnsi="Courier New" w:cs="Courier New"/>
          <w:color w:val="A020F0"/>
          <w:sz w:val="16"/>
          <w:szCs w:val="16"/>
        </w:rPr>
        <w:t>'Amplitude'</w:t>
      </w:r>
      <w:r w:rsidRPr="004C1AE6">
        <w:rPr>
          <w:rFonts w:ascii="Courier New" w:hAnsi="Courier New" w:cs="Courier New"/>
          <w:color w:val="000000"/>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w:t>
      </w:r>
    </w:p>
    <w:p w:rsidR="004C1AE6" w:rsidRPr="004C1AE6" w:rsidRDefault="004C1AE6" w:rsidP="004C1AE6">
      <w:pPr>
        <w:autoSpaceDE w:val="0"/>
        <w:autoSpaceDN w:val="0"/>
        <w:adjustRightInd w:val="0"/>
        <w:spacing w:after="0" w:line="240" w:lineRule="auto"/>
        <w:contextualSpacing/>
        <w:rPr>
          <w:rFonts w:ascii="Courier New" w:hAnsi="Courier New" w:cs="Courier New"/>
          <w:sz w:val="16"/>
          <w:szCs w:val="16"/>
        </w:rPr>
      </w:pPr>
      <w:r w:rsidRPr="004C1AE6">
        <w:rPr>
          <w:rFonts w:ascii="Courier New" w:hAnsi="Courier New" w:cs="Courier New"/>
          <w:color w:val="228B22"/>
          <w:sz w:val="16"/>
          <w:szCs w:val="16"/>
        </w:rPr>
        <w:t xml:space="preserve"> </w:t>
      </w:r>
    </w:p>
    <w:p w:rsidR="004C1AE6" w:rsidRPr="006E6D04" w:rsidRDefault="004C1AE6" w:rsidP="006E6D04">
      <w:pPr>
        <w:autoSpaceDE w:val="0"/>
        <w:autoSpaceDN w:val="0"/>
        <w:adjustRightInd w:val="0"/>
        <w:spacing w:after="0" w:line="240" w:lineRule="auto"/>
        <w:contextualSpacing/>
        <w:rPr>
          <w:rFonts w:ascii="Courier New" w:hAnsi="Courier New" w:cs="Courier New"/>
          <w:sz w:val="16"/>
          <w:szCs w:val="16"/>
        </w:rPr>
      </w:pPr>
    </w:p>
    <w:sectPr w:rsidR="004C1AE6" w:rsidRPr="006E6D04" w:rsidSect="003572DF">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208" w:rsidRDefault="00CC3208" w:rsidP="00CC3208">
      <w:pPr>
        <w:spacing w:after="0" w:line="240" w:lineRule="auto"/>
      </w:pPr>
      <w:r>
        <w:separator/>
      </w:r>
    </w:p>
  </w:endnote>
  <w:endnote w:type="continuationSeparator" w:id="0">
    <w:p w:rsidR="00CC3208" w:rsidRDefault="00CC3208" w:rsidP="00CC3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082100"/>
      <w:docPartObj>
        <w:docPartGallery w:val="Page Numbers (Bottom of Page)"/>
        <w:docPartUnique/>
      </w:docPartObj>
    </w:sdtPr>
    <w:sdtEndPr>
      <w:rPr>
        <w:noProof/>
      </w:rPr>
    </w:sdtEndPr>
    <w:sdtContent>
      <w:p w:rsidR="003572DF" w:rsidRDefault="003572DF">
        <w:pPr>
          <w:pStyle w:val="Footer"/>
          <w:jc w:val="center"/>
        </w:pPr>
        <w:r>
          <w:fldChar w:fldCharType="begin"/>
        </w:r>
        <w:r>
          <w:instrText xml:space="preserve"> PAGE   \* MERGEFORMAT </w:instrText>
        </w:r>
        <w:r>
          <w:fldChar w:fldCharType="separate"/>
        </w:r>
        <w:r w:rsidR="006E6D04">
          <w:rPr>
            <w:noProof/>
          </w:rPr>
          <w:t>8</w:t>
        </w:r>
        <w:r>
          <w:rPr>
            <w:noProof/>
          </w:rPr>
          <w:fldChar w:fldCharType="end"/>
        </w:r>
      </w:p>
    </w:sdtContent>
  </w:sdt>
  <w:p w:rsidR="005C60F5" w:rsidRDefault="005C60F5" w:rsidP="005C60F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208" w:rsidRDefault="00CC3208" w:rsidP="00CC3208">
      <w:pPr>
        <w:spacing w:after="0" w:line="240" w:lineRule="auto"/>
      </w:pPr>
      <w:r>
        <w:separator/>
      </w:r>
    </w:p>
  </w:footnote>
  <w:footnote w:type="continuationSeparator" w:id="0">
    <w:p w:rsidR="00CC3208" w:rsidRDefault="00CC3208" w:rsidP="00CC3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0F5" w:rsidRDefault="005C60F5" w:rsidP="005C60F5">
    <w:pPr>
      <w:pStyle w:val="Header"/>
    </w:pPr>
    <w:r>
      <w:t>12/8/16</w:t>
    </w:r>
    <w:r>
      <w:tab/>
      <w:t>ENGE 330</w:t>
    </w:r>
    <w:r>
      <w:tab/>
      <w:t>Zach Wilson</w:t>
    </w:r>
  </w:p>
  <w:p w:rsidR="005C60F5" w:rsidRDefault="005C60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E72"/>
    <w:rsid w:val="00034FDC"/>
    <w:rsid w:val="0011791C"/>
    <w:rsid w:val="001E2619"/>
    <w:rsid w:val="002021AB"/>
    <w:rsid w:val="00240B0E"/>
    <w:rsid w:val="002F3F20"/>
    <w:rsid w:val="003572DF"/>
    <w:rsid w:val="004C1AE6"/>
    <w:rsid w:val="004D7A46"/>
    <w:rsid w:val="0058368A"/>
    <w:rsid w:val="00585FFE"/>
    <w:rsid w:val="0059130D"/>
    <w:rsid w:val="005B539D"/>
    <w:rsid w:val="005C60F5"/>
    <w:rsid w:val="00605B5C"/>
    <w:rsid w:val="00616C28"/>
    <w:rsid w:val="00623E72"/>
    <w:rsid w:val="006E6D04"/>
    <w:rsid w:val="006F2106"/>
    <w:rsid w:val="00714BB7"/>
    <w:rsid w:val="0071660A"/>
    <w:rsid w:val="008219DB"/>
    <w:rsid w:val="008540A9"/>
    <w:rsid w:val="00900895"/>
    <w:rsid w:val="00973805"/>
    <w:rsid w:val="00980CD8"/>
    <w:rsid w:val="00A604A2"/>
    <w:rsid w:val="00B16702"/>
    <w:rsid w:val="00B65659"/>
    <w:rsid w:val="00BC187A"/>
    <w:rsid w:val="00C337C6"/>
    <w:rsid w:val="00CC3208"/>
    <w:rsid w:val="00CD6631"/>
    <w:rsid w:val="00D44067"/>
    <w:rsid w:val="00E57181"/>
    <w:rsid w:val="00EB106D"/>
    <w:rsid w:val="00F40803"/>
    <w:rsid w:val="00FC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EE6C7"/>
  <w15:chartTrackingRefBased/>
  <w15:docId w15:val="{4D054C0D-3894-4A3F-B524-13066D1F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208"/>
  </w:style>
  <w:style w:type="paragraph" w:styleId="Footer">
    <w:name w:val="footer"/>
    <w:basedOn w:val="Normal"/>
    <w:link w:val="FooterChar"/>
    <w:uiPriority w:val="99"/>
    <w:unhideWhenUsed/>
    <w:rsid w:val="00CC3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208"/>
  </w:style>
  <w:style w:type="paragraph" w:styleId="BalloonText">
    <w:name w:val="Balloon Text"/>
    <w:basedOn w:val="Normal"/>
    <w:link w:val="BalloonTextChar"/>
    <w:uiPriority w:val="99"/>
    <w:semiHidden/>
    <w:unhideWhenUsed/>
    <w:rsid w:val="006E6D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D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883CC07C</Template>
  <TotalTime>568</TotalTime>
  <Pages>9</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 Wilson</dc:creator>
  <cp:keywords/>
  <dc:description/>
  <cp:lastModifiedBy>Zachary C Wilson</cp:lastModifiedBy>
  <cp:revision>38</cp:revision>
  <cp:lastPrinted>2016-12-09T20:41:00Z</cp:lastPrinted>
  <dcterms:created xsi:type="dcterms:W3CDTF">2016-12-09T01:36:00Z</dcterms:created>
  <dcterms:modified xsi:type="dcterms:W3CDTF">2016-12-09T20:41:00Z</dcterms:modified>
</cp:coreProperties>
</file>